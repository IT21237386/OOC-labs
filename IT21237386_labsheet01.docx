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AF0" w:rsidRDefault="001C5AF0" w:rsidP="001C5AF0">
      <w:pPr>
        <w:pStyle w:val="Heading1"/>
      </w:pPr>
      <w:r>
        <w:t>IT21237386.</w:t>
      </w:r>
    </w:p>
    <w:p w:rsidR="001C5AF0" w:rsidRDefault="001C5AF0" w:rsidP="001C5AF0">
      <w:pPr>
        <w:pStyle w:val="Heading1"/>
      </w:pPr>
      <w:r>
        <w:t>Matara centar, OOC lab sheet 01.</w:t>
      </w:r>
    </w:p>
    <w:p w:rsidR="001C5AF0" w:rsidRDefault="001C5AF0" w:rsidP="001C5AF0"/>
    <w:p w:rsidR="001C5AF0" w:rsidRDefault="001C5AF0" w:rsidP="001C5AF0">
      <w:pPr>
        <w:pStyle w:val="NoSpacing"/>
      </w:pPr>
      <w:r>
        <w:t>Exercise 01.</w:t>
      </w:r>
    </w:p>
    <w:p w:rsidR="001C5AF0" w:rsidRDefault="001C5AF0" w:rsidP="001C5AF0">
      <w:pPr>
        <w:pStyle w:val="NoSpacing"/>
      </w:pPr>
    </w:p>
    <w:p w:rsidR="001C5AF0" w:rsidRDefault="001C5AF0" w:rsidP="001C5AF0">
      <w:pPr>
        <w:pStyle w:val="NoSpacing"/>
        <w:numPr>
          <w:ilvl w:val="0"/>
          <w:numId w:val="2"/>
        </w:numPr>
      </w:pPr>
      <w:r>
        <w:t xml:space="preserve"> </w:t>
      </w:r>
    </w:p>
    <w:p w:rsidR="001C5AF0" w:rsidRDefault="001C5AF0" w:rsidP="001C5AF0">
      <w:pPr>
        <w:pStyle w:val="NoSpacing"/>
        <w:ind w:left="760"/>
      </w:pPr>
      <w:r>
        <w:t>#include &lt;stdio.h&gt;</w:t>
      </w:r>
    </w:p>
    <w:p w:rsidR="001C5AF0" w:rsidRDefault="001C5AF0" w:rsidP="001C5AF0">
      <w:pPr>
        <w:pStyle w:val="NoSpacing"/>
        <w:ind w:left="760"/>
      </w:pPr>
    </w:p>
    <w:p w:rsidR="001C5AF0" w:rsidRDefault="001C5AF0" w:rsidP="001C5AF0">
      <w:pPr>
        <w:pStyle w:val="NoSpacing"/>
        <w:ind w:left="760"/>
      </w:pPr>
      <w:r>
        <w:t>int main(void)</w:t>
      </w:r>
    </w:p>
    <w:p w:rsidR="001C5AF0" w:rsidRDefault="001C5AF0" w:rsidP="001C5AF0">
      <w:pPr>
        <w:pStyle w:val="NoSpacing"/>
        <w:ind w:left="760"/>
      </w:pPr>
      <w:r>
        <w:t>{</w:t>
      </w:r>
    </w:p>
    <w:p w:rsidR="001C5AF0" w:rsidRDefault="001C5AF0" w:rsidP="001C5AF0">
      <w:pPr>
        <w:pStyle w:val="NoSpacing"/>
        <w:ind w:left="760"/>
      </w:pPr>
      <w:r>
        <w:tab/>
        <w:t>int mark1,mark2,mark3;</w:t>
      </w:r>
    </w:p>
    <w:p w:rsidR="001C5AF0" w:rsidRDefault="001C5AF0" w:rsidP="001C5AF0">
      <w:pPr>
        <w:pStyle w:val="NoSpacing"/>
        <w:ind w:left="760"/>
      </w:pPr>
      <w:r>
        <w:tab/>
        <w:t>float avg;</w:t>
      </w:r>
    </w:p>
    <w:p w:rsidR="001C5AF0" w:rsidRDefault="001C5AF0" w:rsidP="001C5AF0">
      <w:pPr>
        <w:pStyle w:val="NoSpacing"/>
        <w:ind w:left="760"/>
      </w:pPr>
      <w:r>
        <w:tab/>
      </w:r>
    </w:p>
    <w:p w:rsidR="001C5AF0" w:rsidRDefault="001C5AF0" w:rsidP="001C5AF0">
      <w:pPr>
        <w:pStyle w:val="NoSpacing"/>
        <w:ind w:left="760"/>
      </w:pPr>
      <w:r>
        <w:tab/>
        <w:t>printf("enter mark 1 :-");</w:t>
      </w:r>
    </w:p>
    <w:p w:rsidR="001C5AF0" w:rsidRDefault="001C5AF0" w:rsidP="001C5AF0">
      <w:pPr>
        <w:pStyle w:val="NoSpacing"/>
        <w:ind w:left="760"/>
      </w:pPr>
      <w:r>
        <w:tab/>
        <w:t>scanf("%d", &amp;mark1);</w:t>
      </w:r>
    </w:p>
    <w:p w:rsidR="001C5AF0" w:rsidRDefault="001C5AF0" w:rsidP="001C5AF0">
      <w:pPr>
        <w:pStyle w:val="NoSpacing"/>
        <w:ind w:left="760"/>
      </w:pPr>
      <w:r>
        <w:tab/>
      </w:r>
    </w:p>
    <w:p w:rsidR="001C5AF0" w:rsidRDefault="001C5AF0" w:rsidP="001C5AF0">
      <w:pPr>
        <w:pStyle w:val="NoSpacing"/>
        <w:ind w:left="760"/>
      </w:pPr>
      <w:r>
        <w:tab/>
      </w:r>
      <w:r>
        <w:tab/>
        <w:t>printf("enter mark 2 :-");</w:t>
      </w:r>
    </w:p>
    <w:p w:rsidR="001C5AF0" w:rsidRDefault="001C5AF0" w:rsidP="001C5AF0">
      <w:pPr>
        <w:pStyle w:val="NoSpacing"/>
        <w:ind w:left="760"/>
      </w:pPr>
      <w:r>
        <w:tab/>
        <w:t>scanf("%d", &amp;mark2);</w:t>
      </w:r>
    </w:p>
    <w:p w:rsidR="001C5AF0" w:rsidRDefault="001C5AF0" w:rsidP="001C5AF0">
      <w:pPr>
        <w:pStyle w:val="NoSpacing"/>
        <w:ind w:left="760"/>
      </w:pPr>
      <w:r>
        <w:tab/>
      </w:r>
    </w:p>
    <w:p w:rsidR="001C5AF0" w:rsidRDefault="001C5AF0" w:rsidP="001C5AF0">
      <w:pPr>
        <w:pStyle w:val="NoSpacing"/>
        <w:ind w:left="760"/>
      </w:pPr>
      <w:r>
        <w:tab/>
      </w:r>
      <w:r>
        <w:tab/>
        <w:t>printf("enter mark 3 :-");</w:t>
      </w:r>
    </w:p>
    <w:p w:rsidR="001C5AF0" w:rsidRDefault="001C5AF0" w:rsidP="001C5AF0">
      <w:pPr>
        <w:pStyle w:val="NoSpacing"/>
        <w:ind w:left="760"/>
      </w:pPr>
      <w:r>
        <w:tab/>
        <w:t>scanf("%d", &amp;mark3);</w:t>
      </w:r>
    </w:p>
    <w:p w:rsidR="001C5AF0" w:rsidRDefault="001C5AF0" w:rsidP="001C5AF0">
      <w:pPr>
        <w:pStyle w:val="NoSpacing"/>
        <w:ind w:left="760"/>
      </w:pPr>
      <w:r>
        <w:tab/>
      </w:r>
    </w:p>
    <w:p w:rsidR="001C5AF0" w:rsidRDefault="001C5AF0" w:rsidP="001C5AF0">
      <w:pPr>
        <w:pStyle w:val="NoSpacing"/>
        <w:ind w:left="760"/>
      </w:pPr>
      <w:r>
        <w:tab/>
        <w:t>avg = (mark1+mark2+mark3)/3;</w:t>
      </w:r>
    </w:p>
    <w:p w:rsidR="001C5AF0" w:rsidRDefault="001C5AF0" w:rsidP="001C5AF0">
      <w:pPr>
        <w:pStyle w:val="NoSpacing"/>
        <w:ind w:left="760"/>
      </w:pPr>
      <w:r>
        <w:tab/>
      </w:r>
    </w:p>
    <w:p w:rsidR="001C5AF0" w:rsidRDefault="001C5AF0" w:rsidP="001C5AF0">
      <w:pPr>
        <w:pStyle w:val="NoSpacing"/>
        <w:ind w:left="760"/>
      </w:pPr>
      <w:r>
        <w:tab/>
        <w:t>printf("your avarage is = %.2f",avg);</w:t>
      </w:r>
    </w:p>
    <w:p w:rsidR="001C5AF0" w:rsidRDefault="001C5AF0" w:rsidP="001C5AF0">
      <w:pPr>
        <w:pStyle w:val="NoSpacing"/>
        <w:ind w:left="760"/>
      </w:pPr>
      <w:r>
        <w:tab/>
      </w:r>
    </w:p>
    <w:p w:rsidR="001C5AF0" w:rsidRDefault="001C5AF0" w:rsidP="001C5AF0">
      <w:pPr>
        <w:pStyle w:val="NoSpacing"/>
        <w:ind w:left="760"/>
      </w:pPr>
      <w:r>
        <w:tab/>
        <w:t>return 0;</w:t>
      </w:r>
      <w:r>
        <w:tab/>
      </w:r>
    </w:p>
    <w:p w:rsidR="001C5AF0" w:rsidRDefault="001C5AF0" w:rsidP="001C5AF0">
      <w:pPr>
        <w:pStyle w:val="NoSpacing"/>
        <w:ind w:left="760"/>
      </w:pPr>
      <w:r>
        <w:t>}</w:t>
      </w:r>
    </w:p>
    <w:p w:rsidR="001C5AF0" w:rsidRDefault="001C5AF0" w:rsidP="001C5AF0">
      <w:pPr>
        <w:rPr>
          <w:sz w:val="32"/>
        </w:rPr>
      </w:pPr>
      <w:r>
        <w:br w:type="page"/>
      </w:r>
    </w:p>
    <w:p w:rsidR="001C5AF0" w:rsidRDefault="001C5AF0" w:rsidP="001C5AF0">
      <w:pPr>
        <w:pStyle w:val="NoSpacing"/>
        <w:ind w:left="760"/>
      </w:pPr>
      <w:r>
        <w:lastRenderedPageBreak/>
        <w:t>01.2</w:t>
      </w:r>
    </w:p>
    <w:p w:rsidR="001C5AF0" w:rsidRDefault="001C5AF0" w:rsidP="001C5AF0">
      <w:pPr>
        <w:pStyle w:val="NoSpacing"/>
        <w:ind w:left="760"/>
      </w:pPr>
    </w:p>
    <w:p w:rsidR="001C5AF0" w:rsidRDefault="001C5AF0" w:rsidP="001C5AF0">
      <w:pPr>
        <w:pStyle w:val="NoSpacing"/>
        <w:ind w:left="760"/>
      </w:pPr>
      <w:r>
        <w:t>#include &lt;stdio.h&gt;</w:t>
      </w:r>
    </w:p>
    <w:p w:rsidR="001C5AF0" w:rsidRDefault="001C5AF0" w:rsidP="001C5AF0">
      <w:pPr>
        <w:pStyle w:val="NoSpacing"/>
        <w:ind w:left="760"/>
      </w:pPr>
    </w:p>
    <w:p w:rsidR="001C5AF0" w:rsidRDefault="001C5AF0" w:rsidP="001C5AF0">
      <w:pPr>
        <w:pStyle w:val="NoSpacing"/>
        <w:ind w:left="760"/>
      </w:pPr>
      <w:r>
        <w:t>int main(void)</w:t>
      </w:r>
    </w:p>
    <w:p w:rsidR="001C5AF0" w:rsidRDefault="001C5AF0" w:rsidP="001C5AF0">
      <w:pPr>
        <w:pStyle w:val="NoSpacing"/>
        <w:ind w:left="760"/>
      </w:pPr>
      <w:r>
        <w:t>{</w:t>
      </w:r>
    </w:p>
    <w:p w:rsidR="001C5AF0" w:rsidRDefault="001C5AF0" w:rsidP="001C5AF0">
      <w:pPr>
        <w:pStyle w:val="NoSpacing"/>
        <w:ind w:left="760"/>
      </w:pPr>
      <w:r>
        <w:tab/>
        <w:t>int mark1,mark2,mark3;</w:t>
      </w:r>
    </w:p>
    <w:p w:rsidR="001C5AF0" w:rsidRDefault="001C5AF0" w:rsidP="001C5AF0">
      <w:pPr>
        <w:pStyle w:val="NoSpacing"/>
        <w:ind w:left="760"/>
      </w:pPr>
      <w:r>
        <w:tab/>
        <w:t>float avg;</w:t>
      </w:r>
    </w:p>
    <w:p w:rsidR="001C5AF0" w:rsidRDefault="001C5AF0" w:rsidP="001C5AF0">
      <w:pPr>
        <w:pStyle w:val="NoSpacing"/>
        <w:ind w:left="760"/>
      </w:pPr>
      <w:r>
        <w:tab/>
      </w:r>
    </w:p>
    <w:p w:rsidR="001C5AF0" w:rsidRDefault="001C5AF0" w:rsidP="001C5AF0">
      <w:pPr>
        <w:pStyle w:val="NoSpacing"/>
        <w:ind w:left="760"/>
      </w:pPr>
      <w:r>
        <w:tab/>
        <w:t>printf("enter mark 1 :-");</w:t>
      </w:r>
    </w:p>
    <w:p w:rsidR="001C5AF0" w:rsidRDefault="001C5AF0" w:rsidP="001C5AF0">
      <w:pPr>
        <w:pStyle w:val="NoSpacing"/>
        <w:ind w:left="760"/>
      </w:pPr>
      <w:r>
        <w:tab/>
        <w:t>scanf("%d", &amp;mark1);</w:t>
      </w:r>
    </w:p>
    <w:p w:rsidR="001C5AF0" w:rsidRDefault="001C5AF0" w:rsidP="001C5AF0">
      <w:pPr>
        <w:pStyle w:val="NoSpacing"/>
        <w:ind w:left="760"/>
      </w:pPr>
      <w:r>
        <w:tab/>
      </w:r>
    </w:p>
    <w:p w:rsidR="001C5AF0" w:rsidRDefault="001C5AF0" w:rsidP="001C5AF0">
      <w:pPr>
        <w:pStyle w:val="NoSpacing"/>
        <w:ind w:left="760"/>
      </w:pPr>
      <w:r>
        <w:tab/>
      </w:r>
      <w:r>
        <w:tab/>
        <w:t>printf("enter mark 2 :-");</w:t>
      </w:r>
    </w:p>
    <w:p w:rsidR="001C5AF0" w:rsidRDefault="001C5AF0" w:rsidP="001C5AF0">
      <w:pPr>
        <w:pStyle w:val="NoSpacing"/>
        <w:ind w:left="760"/>
      </w:pPr>
      <w:r>
        <w:tab/>
        <w:t>scanf("%d", &amp;mark2);</w:t>
      </w:r>
    </w:p>
    <w:p w:rsidR="001C5AF0" w:rsidRDefault="001C5AF0" w:rsidP="001C5AF0">
      <w:pPr>
        <w:pStyle w:val="NoSpacing"/>
        <w:ind w:left="760"/>
      </w:pPr>
      <w:r>
        <w:tab/>
      </w:r>
    </w:p>
    <w:p w:rsidR="001C5AF0" w:rsidRDefault="001C5AF0" w:rsidP="001C5AF0">
      <w:pPr>
        <w:pStyle w:val="NoSpacing"/>
        <w:ind w:left="760"/>
      </w:pPr>
      <w:r>
        <w:tab/>
      </w:r>
      <w:r>
        <w:tab/>
        <w:t>printf("enter mark 3 :-");</w:t>
      </w:r>
    </w:p>
    <w:p w:rsidR="001C5AF0" w:rsidRDefault="001C5AF0" w:rsidP="001C5AF0">
      <w:pPr>
        <w:pStyle w:val="NoSpacing"/>
        <w:ind w:left="760"/>
      </w:pPr>
      <w:r>
        <w:tab/>
        <w:t>scanf("%d", &amp;mark3);</w:t>
      </w:r>
    </w:p>
    <w:p w:rsidR="001C5AF0" w:rsidRDefault="001C5AF0" w:rsidP="001C5AF0">
      <w:pPr>
        <w:pStyle w:val="NoSpacing"/>
        <w:ind w:left="760"/>
      </w:pPr>
      <w:r>
        <w:tab/>
      </w:r>
    </w:p>
    <w:p w:rsidR="001C5AF0" w:rsidRDefault="001C5AF0" w:rsidP="001C5AF0">
      <w:pPr>
        <w:pStyle w:val="NoSpacing"/>
        <w:ind w:left="760"/>
      </w:pPr>
      <w:r>
        <w:tab/>
        <w:t>avg = (mark1+mark2+mark3)/3;</w:t>
      </w:r>
    </w:p>
    <w:p w:rsidR="001C5AF0" w:rsidRDefault="001C5AF0" w:rsidP="001C5AF0">
      <w:pPr>
        <w:pStyle w:val="NoSpacing"/>
        <w:ind w:left="760"/>
      </w:pPr>
      <w:r>
        <w:tab/>
      </w:r>
    </w:p>
    <w:p w:rsidR="001C5AF0" w:rsidRDefault="001C5AF0" w:rsidP="001C5AF0">
      <w:pPr>
        <w:pStyle w:val="NoSpacing"/>
        <w:ind w:left="760"/>
      </w:pPr>
      <w:r>
        <w:tab/>
        <w:t>printf("your avarage is = %.2f\n",avg);</w:t>
      </w:r>
    </w:p>
    <w:p w:rsidR="001C5AF0" w:rsidRDefault="001C5AF0" w:rsidP="001C5AF0">
      <w:pPr>
        <w:pStyle w:val="NoSpacing"/>
        <w:ind w:left="760"/>
      </w:pPr>
      <w:r>
        <w:tab/>
      </w:r>
    </w:p>
    <w:p w:rsidR="001C5AF0" w:rsidRDefault="001C5AF0" w:rsidP="001C5AF0">
      <w:pPr>
        <w:pStyle w:val="NoSpacing"/>
        <w:ind w:left="760"/>
      </w:pPr>
      <w:r>
        <w:tab/>
        <w:t>if(avg&gt;=60)</w:t>
      </w:r>
    </w:p>
    <w:p w:rsidR="001C5AF0" w:rsidRDefault="001C5AF0" w:rsidP="001C5AF0">
      <w:pPr>
        <w:pStyle w:val="NoSpacing"/>
        <w:ind w:left="760"/>
      </w:pPr>
      <w:r>
        <w:tab/>
        <w:t>{</w:t>
      </w:r>
    </w:p>
    <w:p w:rsidR="001C5AF0" w:rsidRDefault="001C5AF0" w:rsidP="001C5AF0">
      <w:pPr>
        <w:pStyle w:val="NoSpacing"/>
        <w:ind w:left="760"/>
      </w:pPr>
      <w:r>
        <w:tab/>
      </w:r>
      <w:r>
        <w:tab/>
        <w:t>printf("you are selected to software engeneering.");</w:t>
      </w:r>
    </w:p>
    <w:p w:rsidR="001C5AF0" w:rsidRDefault="001C5AF0" w:rsidP="001C5AF0">
      <w:pPr>
        <w:pStyle w:val="NoSpacing"/>
        <w:ind w:left="760"/>
      </w:pPr>
      <w:r>
        <w:tab/>
        <w:t>}</w:t>
      </w:r>
    </w:p>
    <w:p w:rsidR="001C5AF0" w:rsidRDefault="001C5AF0" w:rsidP="001C5AF0">
      <w:pPr>
        <w:pStyle w:val="NoSpacing"/>
        <w:ind w:left="760"/>
      </w:pPr>
      <w:r>
        <w:tab/>
        <w:t>else {</w:t>
      </w:r>
    </w:p>
    <w:p w:rsidR="001C5AF0" w:rsidRDefault="001C5AF0" w:rsidP="001C5AF0">
      <w:pPr>
        <w:pStyle w:val="NoSpacing"/>
        <w:ind w:left="760"/>
      </w:pPr>
      <w:r>
        <w:tab/>
      </w:r>
      <w:r>
        <w:tab/>
      </w:r>
      <w:r>
        <w:tab/>
        <w:t>printf("you are not selected.");</w:t>
      </w:r>
    </w:p>
    <w:p w:rsidR="001C5AF0" w:rsidRDefault="001C5AF0" w:rsidP="001C5AF0">
      <w:pPr>
        <w:pStyle w:val="NoSpacing"/>
        <w:ind w:left="760"/>
      </w:pPr>
      <w:r>
        <w:tab/>
        <w:t>}</w:t>
      </w:r>
    </w:p>
    <w:p w:rsidR="001C5AF0" w:rsidRDefault="001C5AF0" w:rsidP="001C5AF0">
      <w:pPr>
        <w:pStyle w:val="NoSpacing"/>
        <w:ind w:left="760"/>
      </w:pPr>
      <w:r>
        <w:tab/>
        <w:t>return 0;</w:t>
      </w:r>
      <w:r>
        <w:tab/>
      </w:r>
    </w:p>
    <w:p w:rsidR="00F93EB3" w:rsidRDefault="001C5AF0" w:rsidP="001C5AF0">
      <w:pPr>
        <w:pStyle w:val="NoSpacing"/>
        <w:ind w:left="760"/>
      </w:pPr>
      <w:r>
        <w:t>}</w:t>
      </w:r>
    </w:p>
    <w:p w:rsidR="00F93EB3" w:rsidRDefault="00F93EB3" w:rsidP="00F93EB3">
      <w:pPr>
        <w:rPr>
          <w:sz w:val="32"/>
        </w:rPr>
      </w:pPr>
      <w:r>
        <w:br w:type="page"/>
      </w:r>
    </w:p>
    <w:p w:rsidR="001C5AF0" w:rsidRDefault="00974162" w:rsidP="001C5AF0">
      <w:pPr>
        <w:pStyle w:val="NoSpacing"/>
        <w:ind w:left="760"/>
      </w:pPr>
      <w:r>
        <w:lastRenderedPageBreak/>
        <w:t>01.3</w:t>
      </w:r>
    </w:p>
    <w:p w:rsidR="00974162" w:rsidRDefault="00974162" w:rsidP="001C5AF0">
      <w:pPr>
        <w:pStyle w:val="NoSpacing"/>
        <w:ind w:left="760"/>
      </w:pPr>
    </w:p>
    <w:p w:rsidR="00974162" w:rsidRDefault="00974162" w:rsidP="00974162">
      <w:pPr>
        <w:pStyle w:val="NoSpacing"/>
        <w:ind w:left="760"/>
      </w:pPr>
      <w:r>
        <w:t>#include &lt;stdio.h&gt;</w:t>
      </w:r>
    </w:p>
    <w:p w:rsidR="00974162" w:rsidRDefault="00974162" w:rsidP="00974162">
      <w:pPr>
        <w:pStyle w:val="NoSpacing"/>
        <w:ind w:left="760"/>
      </w:pPr>
    </w:p>
    <w:p w:rsidR="00974162" w:rsidRDefault="00974162" w:rsidP="00974162">
      <w:pPr>
        <w:pStyle w:val="NoSpacing"/>
        <w:ind w:left="760"/>
      </w:pPr>
      <w:r>
        <w:t>int main(void)</w:t>
      </w:r>
    </w:p>
    <w:p w:rsidR="00974162" w:rsidRDefault="00974162" w:rsidP="00974162">
      <w:pPr>
        <w:pStyle w:val="NoSpacing"/>
        <w:ind w:left="760"/>
      </w:pPr>
      <w:r>
        <w:t>{</w:t>
      </w:r>
    </w:p>
    <w:p w:rsidR="00974162" w:rsidRDefault="00974162" w:rsidP="00974162">
      <w:pPr>
        <w:pStyle w:val="NoSpacing"/>
        <w:ind w:left="760"/>
      </w:pPr>
      <w:r>
        <w:tab/>
        <w:t>int i,mark1,mark2,mark3;</w:t>
      </w:r>
    </w:p>
    <w:p w:rsidR="00974162" w:rsidRDefault="00974162" w:rsidP="00974162">
      <w:pPr>
        <w:pStyle w:val="NoSpacing"/>
        <w:ind w:left="760"/>
      </w:pPr>
      <w:r>
        <w:tab/>
        <w:t>float avg;</w:t>
      </w:r>
    </w:p>
    <w:p w:rsidR="00974162" w:rsidRDefault="00974162" w:rsidP="00974162">
      <w:pPr>
        <w:pStyle w:val="NoSpacing"/>
        <w:ind w:left="760"/>
      </w:pPr>
      <w:r>
        <w:tab/>
      </w:r>
    </w:p>
    <w:p w:rsidR="00974162" w:rsidRDefault="00974162" w:rsidP="00974162">
      <w:pPr>
        <w:pStyle w:val="NoSpacing"/>
        <w:ind w:left="760"/>
      </w:pPr>
      <w:r>
        <w:tab/>
        <w:t>for (i=1;i&lt;=3;i++)</w:t>
      </w:r>
    </w:p>
    <w:p w:rsidR="00974162" w:rsidRDefault="00974162" w:rsidP="00974162">
      <w:pPr>
        <w:pStyle w:val="NoSpacing"/>
        <w:ind w:left="760"/>
      </w:pPr>
      <w:r>
        <w:tab/>
        <w:t>{</w:t>
      </w:r>
    </w:p>
    <w:p w:rsidR="00974162" w:rsidRDefault="00974162" w:rsidP="00974162">
      <w:pPr>
        <w:pStyle w:val="NoSpacing"/>
        <w:ind w:left="760"/>
      </w:pPr>
      <w:r>
        <w:tab/>
      </w:r>
    </w:p>
    <w:p w:rsidR="00974162" w:rsidRDefault="00974162" w:rsidP="00974162">
      <w:pPr>
        <w:pStyle w:val="NoSpacing"/>
        <w:ind w:left="760"/>
      </w:pPr>
      <w:r>
        <w:tab/>
        <w:t>printf("enter srudent %d:-\n",i);</w:t>
      </w:r>
    </w:p>
    <w:p w:rsidR="00974162" w:rsidRDefault="00974162" w:rsidP="00974162">
      <w:pPr>
        <w:pStyle w:val="NoSpacing"/>
        <w:ind w:left="760"/>
      </w:pPr>
      <w:r>
        <w:tab/>
        <w:t>printf("enter mark 1 :-");</w:t>
      </w:r>
    </w:p>
    <w:p w:rsidR="00974162" w:rsidRDefault="00974162" w:rsidP="00974162">
      <w:pPr>
        <w:pStyle w:val="NoSpacing"/>
        <w:ind w:left="760"/>
      </w:pPr>
      <w:r>
        <w:tab/>
      </w:r>
      <w:r>
        <w:tab/>
        <w:t>scanf("%d", &amp;mark1);</w:t>
      </w:r>
    </w:p>
    <w:p w:rsidR="00974162" w:rsidRDefault="00974162" w:rsidP="00974162">
      <w:pPr>
        <w:pStyle w:val="NoSpacing"/>
        <w:ind w:left="760"/>
      </w:pPr>
      <w:r>
        <w:tab/>
        <w:t>printf("enter mark 2 :-");</w:t>
      </w:r>
    </w:p>
    <w:p w:rsidR="00974162" w:rsidRDefault="00974162" w:rsidP="00974162">
      <w:pPr>
        <w:pStyle w:val="NoSpacing"/>
        <w:ind w:left="760"/>
      </w:pPr>
      <w:r>
        <w:tab/>
      </w:r>
      <w:r>
        <w:tab/>
        <w:t>scanf("%d", &amp;mark2);</w:t>
      </w:r>
    </w:p>
    <w:p w:rsidR="00974162" w:rsidRDefault="00974162" w:rsidP="00974162">
      <w:pPr>
        <w:pStyle w:val="NoSpacing"/>
        <w:ind w:left="760"/>
      </w:pPr>
      <w:r>
        <w:tab/>
        <w:t>printf("enter mark 3 :-");</w:t>
      </w:r>
    </w:p>
    <w:p w:rsidR="00974162" w:rsidRDefault="00974162" w:rsidP="00974162">
      <w:pPr>
        <w:pStyle w:val="NoSpacing"/>
        <w:ind w:left="760"/>
      </w:pPr>
      <w:r>
        <w:tab/>
        <w:t>scanf("%d", &amp;mark3);</w:t>
      </w:r>
    </w:p>
    <w:p w:rsidR="00974162" w:rsidRDefault="00974162" w:rsidP="00974162">
      <w:pPr>
        <w:pStyle w:val="NoSpacing"/>
        <w:ind w:left="760"/>
      </w:pPr>
      <w:r>
        <w:tab/>
      </w:r>
    </w:p>
    <w:p w:rsidR="00974162" w:rsidRDefault="00974162" w:rsidP="00974162">
      <w:pPr>
        <w:pStyle w:val="NoSpacing"/>
        <w:ind w:left="760"/>
      </w:pPr>
      <w:r>
        <w:tab/>
        <w:t>avg = (mark1+mark2+mark3)/3;</w:t>
      </w:r>
    </w:p>
    <w:p w:rsidR="00974162" w:rsidRDefault="00974162" w:rsidP="00974162">
      <w:pPr>
        <w:pStyle w:val="NoSpacing"/>
        <w:ind w:left="760"/>
      </w:pPr>
      <w:r>
        <w:tab/>
      </w:r>
    </w:p>
    <w:p w:rsidR="00974162" w:rsidRDefault="00974162" w:rsidP="00974162">
      <w:pPr>
        <w:pStyle w:val="NoSpacing"/>
        <w:ind w:left="760"/>
      </w:pPr>
      <w:r>
        <w:tab/>
        <w:t>printf("your avarage is = %.2f\n",avg);</w:t>
      </w:r>
    </w:p>
    <w:p w:rsidR="00974162" w:rsidRDefault="00974162" w:rsidP="00974162">
      <w:pPr>
        <w:pStyle w:val="NoSpacing"/>
        <w:ind w:left="760"/>
      </w:pPr>
      <w:r>
        <w:tab/>
      </w:r>
    </w:p>
    <w:p w:rsidR="00974162" w:rsidRDefault="00974162" w:rsidP="00974162">
      <w:pPr>
        <w:pStyle w:val="NoSpacing"/>
        <w:ind w:left="760"/>
      </w:pPr>
      <w:r>
        <w:tab/>
        <w:t>if(avg&gt;=60)</w:t>
      </w:r>
    </w:p>
    <w:p w:rsidR="00974162" w:rsidRDefault="00974162" w:rsidP="00974162">
      <w:pPr>
        <w:pStyle w:val="NoSpacing"/>
        <w:ind w:left="760"/>
      </w:pPr>
      <w:r>
        <w:tab/>
        <w:t>{</w:t>
      </w:r>
    </w:p>
    <w:p w:rsidR="00974162" w:rsidRDefault="00974162" w:rsidP="00974162">
      <w:pPr>
        <w:pStyle w:val="NoSpacing"/>
        <w:ind w:left="760"/>
      </w:pPr>
      <w:r>
        <w:tab/>
      </w:r>
      <w:r>
        <w:tab/>
        <w:t>printf("you are selected to software engeneering.\n");</w:t>
      </w:r>
    </w:p>
    <w:p w:rsidR="00974162" w:rsidRDefault="00974162" w:rsidP="00974162">
      <w:pPr>
        <w:pStyle w:val="NoSpacing"/>
        <w:ind w:left="760"/>
      </w:pPr>
      <w:r>
        <w:tab/>
        <w:t>}</w:t>
      </w:r>
    </w:p>
    <w:p w:rsidR="00974162" w:rsidRDefault="00974162" w:rsidP="00974162">
      <w:pPr>
        <w:pStyle w:val="NoSpacing"/>
        <w:ind w:left="760"/>
      </w:pPr>
      <w:r>
        <w:tab/>
        <w:t>else {</w:t>
      </w:r>
    </w:p>
    <w:p w:rsidR="00974162" w:rsidRDefault="00974162" w:rsidP="00974162">
      <w:pPr>
        <w:pStyle w:val="NoSpacing"/>
        <w:ind w:left="760"/>
      </w:pPr>
      <w:r>
        <w:tab/>
      </w:r>
      <w:r>
        <w:tab/>
      </w:r>
      <w:r>
        <w:tab/>
        <w:t>printf("you are not selected.\n");</w:t>
      </w:r>
    </w:p>
    <w:p w:rsidR="00974162" w:rsidRDefault="00974162" w:rsidP="00974162">
      <w:pPr>
        <w:pStyle w:val="NoSpacing"/>
        <w:ind w:left="760"/>
      </w:pPr>
      <w:r>
        <w:tab/>
        <w:t>}</w:t>
      </w:r>
    </w:p>
    <w:p w:rsidR="00974162" w:rsidRDefault="00974162" w:rsidP="00974162">
      <w:pPr>
        <w:pStyle w:val="NoSpacing"/>
        <w:ind w:left="760"/>
      </w:pPr>
      <w:r>
        <w:tab/>
      </w:r>
    </w:p>
    <w:p w:rsidR="00974162" w:rsidRDefault="00974162" w:rsidP="00974162">
      <w:pPr>
        <w:pStyle w:val="NoSpacing"/>
        <w:ind w:left="760"/>
      </w:pPr>
      <w:r>
        <w:t>}</w:t>
      </w:r>
    </w:p>
    <w:p w:rsidR="00974162" w:rsidRDefault="00974162" w:rsidP="00974162">
      <w:pPr>
        <w:pStyle w:val="NoSpacing"/>
        <w:ind w:left="760"/>
      </w:pPr>
      <w:r>
        <w:t>return 0;</w:t>
      </w:r>
    </w:p>
    <w:p w:rsidR="00974162" w:rsidRDefault="00974162" w:rsidP="00974162">
      <w:pPr>
        <w:pStyle w:val="NoSpacing"/>
        <w:ind w:left="760"/>
      </w:pPr>
      <w:r>
        <w:t>}</w:t>
      </w:r>
    </w:p>
    <w:p w:rsidR="00974162" w:rsidRDefault="00B458C9" w:rsidP="00974162">
      <w:pPr>
        <w:pStyle w:val="NoSpacing"/>
        <w:ind w:left="760"/>
      </w:pPr>
      <w:r>
        <w:lastRenderedPageBreak/>
        <w:t>Ex 02.</w:t>
      </w:r>
    </w:p>
    <w:p w:rsidR="00B458C9" w:rsidRDefault="00B458C9" w:rsidP="00B458C9">
      <w:pPr>
        <w:pStyle w:val="NoSpacing"/>
        <w:ind w:left="760"/>
      </w:pPr>
      <w:r>
        <w:t>#include &lt;stdio.h&gt;</w:t>
      </w:r>
    </w:p>
    <w:p w:rsidR="00B458C9" w:rsidRDefault="00B458C9" w:rsidP="00B458C9">
      <w:pPr>
        <w:pStyle w:val="NoSpacing"/>
        <w:ind w:left="760"/>
      </w:pPr>
    </w:p>
    <w:p w:rsidR="00B458C9" w:rsidRDefault="00B458C9" w:rsidP="00B458C9">
      <w:pPr>
        <w:pStyle w:val="NoSpacing"/>
        <w:ind w:left="760"/>
      </w:pPr>
      <w:r>
        <w:t xml:space="preserve"> int Square(int x);</w:t>
      </w:r>
    </w:p>
    <w:p w:rsidR="00B458C9" w:rsidRDefault="00B458C9" w:rsidP="00B458C9">
      <w:pPr>
        <w:pStyle w:val="NoSpacing"/>
        <w:ind w:left="760"/>
      </w:pPr>
      <w:r>
        <w:t xml:space="preserve">  int Cube(int x);</w:t>
      </w:r>
    </w:p>
    <w:p w:rsidR="00B458C9" w:rsidRDefault="00B458C9" w:rsidP="00B458C9">
      <w:pPr>
        <w:pStyle w:val="NoSpacing"/>
        <w:ind w:left="760"/>
      </w:pPr>
      <w:r>
        <w:t xml:space="preserve">  </w:t>
      </w:r>
    </w:p>
    <w:p w:rsidR="00B458C9" w:rsidRDefault="00B458C9" w:rsidP="00B458C9">
      <w:pPr>
        <w:pStyle w:val="NoSpacing"/>
        <w:ind w:left="760"/>
      </w:pPr>
      <w:r>
        <w:t xml:space="preserve">  int main()</w:t>
      </w:r>
    </w:p>
    <w:p w:rsidR="00B458C9" w:rsidRDefault="00B458C9" w:rsidP="00B458C9">
      <w:pPr>
        <w:pStyle w:val="NoSpacing"/>
        <w:ind w:left="760"/>
      </w:pPr>
      <w:r>
        <w:t xml:space="preserve">  {</w:t>
      </w:r>
    </w:p>
    <w:p w:rsidR="00B458C9" w:rsidRDefault="00B458C9" w:rsidP="00B458C9">
      <w:pPr>
        <w:pStyle w:val="NoSpacing"/>
        <w:ind w:left="760"/>
      </w:pPr>
      <w:r>
        <w:t xml:space="preserve">  </w:t>
      </w:r>
    </w:p>
    <w:p w:rsidR="00B458C9" w:rsidRDefault="00B458C9" w:rsidP="00B458C9">
      <w:pPr>
        <w:pStyle w:val="NoSpacing"/>
        <w:ind w:left="760"/>
      </w:pPr>
      <w:r>
        <w:t xml:space="preserve">  int x,Square,Cube;</w:t>
      </w:r>
    </w:p>
    <w:p w:rsidR="00B458C9" w:rsidRDefault="00B458C9" w:rsidP="00B458C9">
      <w:pPr>
        <w:pStyle w:val="NoSpacing"/>
        <w:ind w:left="760"/>
      </w:pPr>
      <w:r>
        <w:t xml:space="preserve">  </w:t>
      </w:r>
    </w:p>
    <w:p w:rsidR="00B458C9" w:rsidRDefault="00B458C9" w:rsidP="00B458C9">
      <w:pPr>
        <w:pStyle w:val="NoSpacing"/>
        <w:ind w:left="760"/>
      </w:pPr>
      <w:r>
        <w:t xml:space="preserve">  printf("x\tsquare\tcube");</w:t>
      </w:r>
    </w:p>
    <w:p w:rsidR="00B458C9" w:rsidRDefault="00B458C9" w:rsidP="00B458C9">
      <w:pPr>
        <w:pStyle w:val="NoSpacing"/>
        <w:ind w:left="760"/>
      </w:pPr>
      <w:r>
        <w:t xml:space="preserve">  </w:t>
      </w:r>
    </w:p>
    <w:p w:rsidR="00B458C9" w:rsidRDefault="00B458C9" w:rsidP="00B458C9">
      <w:pPr>
        <w:pStyle w:val="NoSpacing"/>
        <w:ind w:left="760"/>
      </w:pPr>
      <w:r>
        <w:t xml:space="preserve">  for(x=1;x&lt;=10;x++){</w:t>
      </w:r>
    </w:p>
    <w:p w:rsidR="00B458C9" w:rsidRDefault="00B458C9" w:rsidP="00B458C9">
      <w:pPr>
        <w:pStyle w:val="NoSpacing"/>
        <w:ind w:left="760"/>
      </w:pPr>
      <w:r>
        <w:t xml:space="preserve">  </w:t>
      </w:r>
      <w:r>
        <w:tab/>
      </w:r>
    </w:p>
    <w:p w:rsidR="00B458C9" w:rsidRDefault="00B458C9" w:rsidP="00B458C9">
      <w:pPr>
        <w:pStyle w:val="NoSpacing"/>
        <w:ind w:left="760"/>
      </w:pPr>
      <w:r>
        <w:t xml:space="preserve">   Square=Square(x);</w:t>
      </w:r>
    </w:p>
    <w:p w:rsidR="00B458C9" w:rsidRDefault="00B458C9" w:rsidP="00B458C9">
      <w:pPr>
        <w:pStyle w:val="NoSpacing"/>
        <w:ind w:left="760"/>
      </w:pPr>
      <w:r>
        <w:t xml:space="preserve">   Cube=Cube(x);</w:t>
      </w:r>
    </w:p>
    <w:p w:rsidR="00B458C9" w:rsidRDefault="00B458C9" w:rsidP="00B458C9">
      <w:pPr>
        <w:pStyle w:val="NoSpacing"/>
        <w:ind w:left="760"/>
      </w:pPr>
      <w:r>
        <w:t xml:space="preserve">  </w:t>
      </w:r>
      <w:r>
        <w:tab/>
        <w:t>printf("%d\t%d\t%d",x,Square,Cube);</w:t>
      </w:r>
    </w:p>
    <w:p w:rsidR="00B458C9" w:rsidRDefault="00B458C9" w:rsidP="00B458C9">
      <w:pPr>
        <w:pStyle w:val="NoSpacing"/>
        <w:ind w:left="760"/>
      </w:pPr>
      <w:r>
        <w:t xml:space="preserve">  }</w:t>
      </w:r>
    </w:p>
    <w:p w:rsidR="00B458C9" w:rsidRDefault="00B458C9" w:rsidP="00B458C9">
      <w:pPr>
        <w:pStyle w:val="NoSpacing"/>
        <w:ind w:left="760"/>
      </w:pPr>
      <w:r>
        <w:t xml:space="preserve">  return 0;</w:t>
      </w:r>
    </w:p>
    <w:p w:rsidR="00B458C9" w:rsidRDefault="00B458C9" w:rsidP="00B458C9">
      <w:pPr>
        <w:pStyle w:val="NoSpacing"/>
        <w:ind w:left="760"/>
      </w:pPr>
      <w:r>
        <w:t>}</w:t>
      </w:r>
    </w:p>
    <w:p w:rsidR="00B458C9" w:rsidRDefault="00B458C9" w:rsidP="00B458C9">
      <w:pPr>
        <w:pStyle w:val="NoSpacing"/>
        <w:ind w:left="760"/>
      </w:pPr>
      <w:r>
        <w:t xml:space="preserve">  </w:t>
      </w:r>
    </w:p>
    <w:p w:rsidR="00B458C9" w:rsidRDefault="00B458C9" w:rsidP="00B458C9">
      <w:pPr>
        <w:pStyle w:val="NoSpacing"/>
        <w:ind w:left="760"/>
      </w:pPr>
      <w:r>
        <w:t xml:space="preserve">  int Square(int x)</w:t>
      </w:r>
    </w:p>
    <w:p w:rsidR="00B458C9" w:rsidRDefault="00B458C9" w:rsidP="00B458C9">
      <w:pPr>
        <w:pStyle w:val="NoSpacing"/>
        <w:ind w:left="760"/>
      </w:pPr>
      <w:r>
        <w:t xml:space="preserve">  {</w:t>
      </w:r>
    </w:p>
    <w:p w:rsidR="00B458C9" w:rsidRDefault="00B458C9" w:rsidP="00B458C9">
      <w:pPr>
        <w:pStyle w:val="NoSpacing"/>
        <w:ind w:left="760"/>
      </w:pPr>
      <w:r>
        <w:t xml:space="preserve">  </w:t>
      </w:r>
      <w:r>
        <w:tab/>
      </w:r>
    </w:p>
    <w:p w:rsidR="00B458C9" w:rsidRDefault="00B458C9" w:rsidP="00B458C9">
      <w:pPr>
        <w:pStyle w:val="NoSpacing"/>
        <w:ind w:left="760"/>
      </w:pPr>
      <w:r>
        <w:t xml:space="preserve">  </w:t>
      </w:r>
      <w:r>
        <w:tab/>
        <w:t>return x*x;</w:t>
      </w:r>
    </w:p>
    <w:p w:rsidR="00B458C9" w:rsidRDefault="00B458C9" w:rsidP="00B458C9">
      <w:pPr>
        <w:pStyle w:val="NoSpacing"/>
        <w:ind w:left="760"/>
      </w:pPr>
      <w:r>
        <w:t xml:space="preserve">  }</w:t>
      </w:r>
    </w:p>
    <w:p w:rsidR="00B458C9" w:rsidRDefault="00B458C9" w:rsidP="00B458C9">
      <w:pPr>
        <w:pStyle w:val="NoSpacing"/>
        <w:ind w:left="760"/>
      </w:pPr>
      <w:r>
        <w:t xml:space="preserve">  </w:t>
      </w:r>
    </w:p>
    <w:p w:rsidR="00B458C9" w:rsidRDefault="00B458C9" w:rsidP="00B458C9">
      <w:pPr>
        <w:pStyle w:val="NoSpacing"/>
        <w:ind w:left="760"/>
      </w:pPr>
      <w:r>
        <w:t xml:space="preserve">  int Cube(int x)</w:t>
      </w:r>
    </w:p>
    <w:p w:rsidR="00B458C9" w:rsidRDefault="00B458C9" w:rsidP="00B458C9">
      <w:pPr>
        <w:pStyle w:val="NoSpacing"/>
        <w:ind w:left="760"/>
      </w:pPr>
      <w:r>
        <w:t xml:space="preserve">  {</w:t>
      </w:r>
    </w:p>
    <w:p w:rsidR="00B458C9" w:rsidRDefault="00B458C9" w:rsidP="00B458C9">
      <w:pPr>
        <w:pStyle w:val="NoSpacing"/>
        <w:ind w:left="760"/>
      </w:pPr>
      <w:r>
        <w:t xml:space="preserve">  </w:t>
      </w:r>
      <w:r>
        <w:tab/>
      </w:r>
    </w:p>
    <w:p w:rsidR="00B458C9" w:rsidRDefault="00B458C9" w:rsidP="00B458C9">
      <w:pPr>
        <w:pStyle w:val="NoSpacing"/>
        <w:ind w:left="760"/>
      </w:pPr>
      <w:r>
        <w:t xml:space="preserve">  </w:t>
      </w:r>
      <w:r>
        <w:tab/>
        <w:t>return x*x*x;</w:t>
      </w:r>
    </w:p>
    <w:p w:rsidR="00B458C9" w:rsidRDefault="00B458C9" w:rsidP="00B458C9">
      <w:pPr>
        <w:pStyle w:val="NoSpacing"/>
        <w:ind w:left="760"/>
      </w:pPr>
      <w:r>
        <w:t xml:space="preserve">  }</w:t>
      </w:r>
    </w:p>
    <w:p w:rsidR="00B458C9" w:rsidRDefault="00B458C9" w:rsidP="00B458C9">
      <w:pPr>
        <w:pStyle w:val="NoSpacing"/>
        <w:ind w:left="760"/>
      </w:pPr>
      <w:r>
        <w:t xml:space="preserve">  </w:t>
      </w:r>
    </w:p>
    <w:p w:rsidR="00B458C9" w:rsidRDefault="00B458C9" w:rsidP="00B458C9">
      <w:pPr>
        <w:pStyle w:val="NoSpacing"/>
        <w:ind w:left="760"/>
      </w:pPr>
    </w:p>
    <w:p w:rsidR="00B458C9" w:rsidRDefault="00B458C9" w:rsidP="00B458C9">
      <w:pPr>
        <w:pStyle w:val="NoSpacing"/>
        <w:ind w:left="760"/>
      </w:pPr>
    </w:p>
    <w:p w:rsidR="00B458C9" w:rsidRDefault="00B458C9" w:rsidP="00B458C9">
      <w:pPr>
        <w:pStyle w:val="NoSpacing"/>
        <w:ind w:left="760"/>
      </w:pPr>
      <w:r>
        <w:t xml:space="preserve">  </w:t>
      </w:r>
      <w:r>
        <w:t>Ex 03.</w:t>
      </w:r>
    </w:p>
    <w:p w:rsidR="0025089E" w:rsidRDefault="0025089E" w:rsidP="0025089E">
      <w:pPr>
        <w:pStyle w:val="NoSpacing"/>
        <w:ind w:left="760"/>
      </w:pPr>
      <w:r>
        <w:t>#include &lt;stdio.h&gt;</w:t>
      </w:r>
    </w:p>
    <w:p w:rsidR="0025089E" w:rsidRDefault="0025089E" w:rsidP="0025089E">
      <w:pPr>
        <w:pStyle w:val="NoSpacing"/>
        <w:ind w:left="760"/>
      </w:pPr>
    </w:p>
    <w:p w:rsidR="0025089E" w:rsidRDefault="0025089E" w:rsidP="0025089E">
      <w:pPr>
        <w:pStyle w:val="NoSpacing"/>
        <w:ind w:left="760"/>
      </w:pPr>
      <w:r>
        <w:t xml:space="preserve"> </w:t>
      </w:r>
    </w:p>
    <w:p w:rsidR="0025089E" w:rsidRDefault="0025089E" w:rsidP="0025089E">
      <w:pPr>
        <w:pStyle w:val="NoSpacing"/>
        <w:ind w:left="760"/>
      </w:pPr>
      <w:r>
        <w:t>int area(int lenth, int width);</w:t>
      </w:r>
    </w:p>
    <w:p w:rsidR="0025089E" w:rsidRDefault="0025089E" w:rsidP="0025089E">
      <w:pPr>
        <w:pStyle w:val="NoSpacing"/>
        <w:ind w:left="760"/>
      </w:pPr>
    </w:p>
    <w:p w:rsidR="0025089E" w:rsidRDefault="0025089E" w:rsidP="0025089E">
      <w:pPr>
        <w:pStyle w:val="NoSpacing"/>
        <w:ind w:left="760"/>
      </w:pPr>
      <w:r>
        <w:t>int main()</w:t>
      </w:r>
    </w:p>
    <w:p w:rsidR="0025089E" w:rsidRDefault="0025089E" w:rsidP="0025089E">
      <w:pPr>
        <w:pStyle w:val="NoSpacing"/>
        <w:ind w:left="760"/>
      </w:pPr>
      <w:r>
        <w:t>{</w:t>
      </w:r>
    </w:p>
    <w:p w:rsidR="0025089E" w:rsidRDefault="0025089E" w:rsidP="0025089E">
      <w:pPr>
        <w:pStyle w:val="NoSpacing"/>
        <w:ind w:left="760"/>
      </w:pPr>
      <w:r>
        <w:tab/>
        <w:t>int width,area,lenth,parameter;</w:t>
      </w:r>
    </w:p>
    <w:p w:rsidR="0025089E" w:rsidRDefault="0025089E" w:rsidP="0025089E">
      <w:pPr>
        <w:pStyle w:val="NoSpacing"/>
        <w:ind w:left="760"/>
      </w:pPr>
      <w:r>
        <w:tab/>
      </w:r>
    </w:p>
    <w:p w:rsidR="0025089E" w:rsidRDefault="0025089E" w:rsidP="0025089E">
      <w:pPr>
        <w:pStyle w:val="NoSpacing"/>
        <w:ind w:left="760"/>
      </w:pPr>
      <w:r>
        <w:tab/>
        <w:t>printf("enter width :-");</w:t>
      </w:r>
    </w:p>
    <w:p w:rsidR="0025089E" w:rsidRDefault="0025089E" w:rsidP="0025089E">
      <w:pPr>
        <w:pStyle w:val="NoSpacing"/>
        <w:ind w:left="760"/>
      </w:pPr>
      <w:r>
        <w:tab/>
        <w:t>scanf("%d",&amp;width);</w:t>
      </w:r>
    </w:p>
    <w:p w:rsidR="0025089E" w:rsidRDefault="0025089E" w:rsidP="0025089E">
      <w:pPr>
        <w:pStyle w:val="NoSpacing"/>
        <w:ind w:left="760"/>
      </w:pPr>
      <w:r>
        <w:tab/>
      </w:r>
      <w:r>
        <w:tab/>
        <w:t>printf("enter lenth :-");</w:t>
      </w:r>
    </w:p>
    <w:p w:rsidR="0025089E" w:rsidRDefault="0025089E" w:rsidP="0025089E">
      <w:pPr>
        <w:pStyle w:val="NoSpacing"/>
        <w:ind w:left="760"/>
      </w:pPr>
      <w:r>
        <w:tab/>
        <w:t>scanf("%d",&amp;lenth);</w:t>
      </w:r>
    </w:p>
    <w:p w:rsidR="0025089E" w:rsidRDefault="0025089E" w:rsidP="0025089E">
      <w:pPr>
        <w:pStyle w:val="NoSpacing"/>
        <w:ind w:left="760"/>
      </w:pPr>
      <w:r>
        <w:tab/>
      </w:r>
    </w:p>
    <w:p w:rsidR="0025089E" w:rsidRDefault="0025089E" w:rsidP="0025089E">
      <w:pPr>
        <w:pStyle w:val="NoSpacing"/>
        <w:ind w:left="760"/>
      </w:pPr>
      <w:r>
        <w:tab/>
        <w:t>area=area(width,lenth);</w:t>
      </w:r>
    </w:p>
    <w:p w:rsidR="0025089E" w:rsidRDefault="0025089E" w:rsidP="0025089E">
      <w:pPr>
        <w:pStyle w:val="NoSpacing"/>
        <w:ind w:left="760"/>
      </w:pPr>
      <w:r>
        <w:t xml:space="preserve">    </w:t>
      </w:r>
    </w:p>
    <w:p w:rsidR="0025089E" w:rsidRDefault="0025089E" w:rsidP="0025089E">
      <w:pPr>
        <w:pStyle w:val="NoSpacing"/>
        <w:ind w:left="760"/>
      </w:pPr>
      <w:r>
        <w:tab/>
        <w:t>parameter=(2*width+ 2*lenth);</w:t>
      </w:r>
    </w:p>
    <w:p w:rsidR="0025089E" w:rsidRDefault="0025089E" w:rsidP="0025089E">
      <w:pPr>
        <w:pStyle w:val="NoSpacing"/>
        <w:ind w:left="760"/>
      </w:pPr>
      <w:r>
        <w:tab/>
      </w:r>
    </w:p>
    <w:p w:rsidR="0025089E" w:rsidRDefault="0025089E" w:rsidP="0025089E">
      <w:pPr>
        <w:pStyle w:val="NoSpacing"/>
        <w:ind w:left="760"/>
      </w:pPr>
      <w:r>
        <w:tab/>
      </w:r>
      <w:r>
        <w:tab/>
        <w:t>printf("area of the rectangle :- %d",area);</w:t>
      </w:r>
    </w:p>
    <w:p w:rsidR="0025089E" w:rsidRDefault="0025089E" w:rsidP="0025089E">
      <w:pPr>
        <w:pStyle w:val="NoSpacing"/>
        <w:ind w:left="760"/>
      </w:pPr>
      <w:r>
        <w:tab/>
      </w:r>
      <w:r>
        <w:tab/>
      </w:r>
      <w:r>
        <w:tab/>
        <w:t>printf("parameter of the rectangle :- %d",parameter);</w:t>
      </w:r>
      <w:r>
        <w:tab/>
      </w:r>
      <w:r>
        <w:tab/>
      </w:r>
    </w:p>
    <w:p w:rsidR="0025089E" w:rsidRDefault="0025089E" w:rsidP="0025089E">
      <w:pPr>
        <w:pStyle w:val="NoSpacing"/>
        <w:ind w:left="760"/>
      </w:pPr>
      <w:r>
        <w:tab/>
        <w:t xml:space="preserve"> </w:t>
      </w:r>
    </w:p>
    <w:p w:rsidR="0025089E" w:rsidRDefault="0025089E" w:rsidP="0025089E">
      <w:pPr>
        <w:pStyle w:val="NoSpacing"/>
        <w:ind w:left="760"/>
      </w:pPr>
      <w:r>
        <w:tab/>
        <w:t xml:space="preserve"> return 0;</w:t>
      </w:r>
    </w:p>
    <w:p w:rsidR="0025089E" w:rsidRDefault="0025089E" w:rsidP="0025089E">
      <w:pPr>
        <w:pStyle w:val="NoSpacing"/>
        <w:ind w:left="760"/>
      </w:pPr>
      <w:r>
        <w:tab/>
        <w:t xml:space="preserve"> </w:t>
      </w:r>
    </w:p>
    <w:p w:rsidR="0025089E" w:rsidRDefault="0025089E" w:rsidP="0025089E">
      <w:pPr>
        <w:pStyle w:val="NoSpacing"/>
        <w:ind w:left="760"/>
      </w:pPr>
      <w:r>
        <w:t>}</w:t>
      </w:r>
    </w:p>
    <w:p w:rsidR="0025089E" w:rsidRDefault="0025089E" w:rsidP="0025089E">
      <w:pPr>
        <w:pStyle w:val="NoSpacing"/>
        <w:ind w:left="760"/>
      </w:pPr>
    </w:p>
    <w:p w:rsidR="0025089E" w:rsidRDefault="0025089E" w:rsidP="0025089E">
      <w:pPr>
        <w:pStyle w:val="NoSpacing"/>
        <w:ind w:left="760"/>
      </w:pPr>
      <w:r>
        <w:t>int area(int lenth, int width);</w:t>
      </w:r>
    </w:p>
    <w:p w:rsidR="0025089E" w:rsidRDefault="0025089E" w:rsidP="0025089E">
      <w:pPr>
        <w:pStyle w:val="NoSpacing"/>
        <w:ind w:left="760"/>
      </w:pPr>
      <w:r>
        <w:t>{</w:t>
      </w:r>
    </w:p>
    <w:p w:rsidR="0025089E" w:rsidRDefault="0025089E" w:rsidP="0025089E">
      <w:pPr>
        <w:pStyle w:val="NoSpacing"/>
        <w:ind w:left="760"/>
      </w:pPr>
      <w:r>
        <w:tab/>
        <w:t>return lenth*width;</w:t>
      </w:r>
    </w:p>
    <w:p w:rsidR="0025089E" w:rsidRDefault="0025089E" w:rsidP="0025089E">
      <w:pPr>
        <w:pStyle w:val="NoSpacing"/>
        <w:ind w:left="760"/>
      </w:pPr>
      <w:r>
        <w:t>}</w:t>
      </w:r>
    </w:p>
    <w:p w:rsidR="0025089E" w:rsidRDefault="0025089E" w:rsidP="0025089E">
      <w:pPr>
        <w:pStyle w:val="NoSpacing"/>
        <w:ind w:left="760"/>
      </w:pPr>
    </w:p>
    <w:p w:rsidR="0025089E" w:rsidRDefault="0025089E" w:rsidP="0025089E">
      <w:pPr>
        <w:pStyle w:val="NoSpacing"/>
        <w:ind w:left="760"/>
      </w:pPr>
    </w:p>
    <w:p w:rsidR="00B458C9" w:rsidRDefault="0025089E" w:rsidP="0025089E">
      <w:pPr>
        <w:pStyle w:val="NoSpacing"/>
        <w:ind w:left="760"/>
      </w:pPr>
      <w:r>
        <w:t xml:space="preserve">  </w:t>
      </w:r>
    </w:p>
    <w:p w:rsidR="0025089E" w:rsidRPr="001C5AF0" w:rsidRDefault="0025089E" w:rsidP="0025089E">
      <w:pPr>
        <w:pStyle w:val="NoSpacing"/>
        <w:ind w:left="760"/>
      </w:pPr>
      <w:bookmarkStart w:id="0" w:name="_GoBack"/>
      <w:bookmarkEnd w:id="0"/>
    </w:p>
    <w:sectPr w:rsidR="0025089E" w:rsidRPr="001C5AF0" w:rsidSect="000768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8C1" w:rsidRDefault="00D618C1" w:rsidP="00BB025C">
      <w:pPr>
        <w:spacing w:before="0" w:after="0"/>
      </w:pPr>
      <w:r>
        <w:separator/>
      </w:r>
    </w:p>
  </w:endnote>
  <w:endnote w:type="continuationSeparator" w:id="0">
    <w:p w:rsidR="00D618C1" w:rsidRDefault="00D618C1" w:rsidP="00BB025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20th Century Font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25C" w:rsidRDefault="00BB02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90413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025C" w:rsidRDefault="00BB02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089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B025C" w:rsidRPr="00BB025C" w:rsidRDefault="00BB025C">
    <w:pPr>
      <w:pStyle w:val="Footer"/>
      <w:rPr>
        <w:rFonts w:ascii="Blackadder ITC" w:hAnsi="Blackadder ITC"/>
        <w:sz w:val="28"/>
        <w:szCs w:val="28"/>
      </w:rPr>
    </w:pPr>
    <w:r w:rsidRPr="00A53395">
      <w:rPr>
        <w:rFonts w:ascii="Blackadder ITC" w:hAnsi="Blackadder ITC"/>
        <w:sz w:val="36"/>
        <w:szCs w:val="36"/>
      </w:rPr>
      <w:t>p.chamikara</w:t>
    </w:r>
    <w:r w:rsidR="00A53395">
      <w:rPr>
        <w:rFonts w:ascii="Blackadder ITC" w:hAnsi="Blackadder ITC"/>
        <w:sz w:val="28"/>
        <w:szCs w:val="28"/>
      </w:rPr>
      <w:t xml:space="preserve">. </w:t>
    </w:r>
    <w:r w:rsidR="00A53395" w:rsidRPr="00A53395">
      <w:rPr>
        <w:rFonts w:ascii="20th Century Font" w:hAnsi="20th Century Font"/>
        <w:sz w:val="28"/>
        <w:szCs w:val="28"/>
      </w:rPr>
      <w:t>it21237386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25C" w:rsidRDefault="00BB02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8C1" w:rsidRDefault="00D618C1" w:rsidP="00BB025C">
      <w:pPr>
        <w:spacing w:before="0" w:after="0"/>
      </w:pPr>
      <w:r>
        <w:separator/>
      </w:r>
    </w:p>
  </w:footnote>
  <w:footnote w:type="continuationSeparator" w:id="0">
    <w:p w:rsidR="00D618C1" w:rsidRDefault="00D618C1" w:rsidP="00BB025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25C" w:rsidRDefault="00BB02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25C" w:rsidRDefault="00BB025C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-1206571</wp:posOffset>
              </wp:positionH>
              <wp:positionV relativeFrom="page">
                <wp:align>top</wp:align>
              </wp:positionV>
              <wp:extent cx="8827912" cy="959556"/>
              <wp:effectExtent l="0" t="0" r="0" b="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827912" cy="959556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8151" y="52783"/>
                          <a:ext cx="349076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025C" w:rsidRPr="00DF341C" w:rsidRDefault="00BB025C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F341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IT21237386.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-95pt;margin-top:0;width:695.1pt;height:75.55pt;z-index:251659264;mso-position-horizontal-relative:page;mso-position-vertical:top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81;top:527;width:3491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BB025C" w:rsidRPr="00DF341C" w:rsidRDefault="00BB025C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F341C">
                        <w:rPr>
                          <w:color w:val="000000" w:themeColor="text1"/>
                          <w:sz w:val="24"/>
                          <w:szCs w:val="24"/>
                        </w:rPr>
                        <w:t>IT21237386.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25C" w:rsidRDefault="00BB02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81C40"/>
    <w:multiLevelType w:val="hybridMultilevel"/>
    <w:tmpl w:val="851640C2"/>
    <w:lvl w:ilvl="0" w:tplc="B1F0F36E">
      <w:start w:val="1"/>
      <w:numFmt w:val="decimalZero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6622DF"/>
    <w:multiLevelType w:val="hybridMultilevel"/>
    <w:tmpl w:val="A9FCC090"/>
    <w:lvl w:ilvl="0" w:tplc="0AA01B54">
      <w:start w:val="1"/>
      <w:numFmt w:val="decimalZero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AF0"/>
    <w:rsid w:val="00002224"/>
    <w:rsid w:val="000768F2"/>
    <w:rsid w:val="001C5AF0"/>
    <w:rsid w:val="0025089E"/>
    <w:rsid w:val="00273616"/>
    <w:rsid w:val="00777A1C"/>
    <w:rsid w:val="00974162"/>
    <w:rsid w:val="00A53395"/>
    <w:rsid w:val="00B458C9"/>
    <w:rsid w:val="00BB025C"/>
    <w:rsid w:val="00BE7135"/>
    <w:rsid w:val="00C02213"/>
    <w:rsid w:val="00D618C1"/>
    <w:rsid w:val="00DF341C"/>
    <w:rsid w:val="00F8241E"/>
    <w:rsid w:val="00F9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9CDBE4-0B4A-467F-AE57-2E72907C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BlockText"/>
    <w:qFormat/>
    <w:rsid w:val="00BE7135"/>
    <w:pPr>
      <w:spacing w:before="120" w:after="28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5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uiPriority w:val="99"/>
    <w:semiHidden/>
    <w:unhideWhenUsed/>
    <w:rsid w:val="00BE7135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/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BB025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B025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BB025C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B025C"/>
    <w:rPr>
      <w:rFonts w:ascii="Times New Roman" w:hAnsi="Times New Roman"/>
    </w:rPr>
  </w:style>
  <w:style w:type="paragraph" w:styleId="NoSpacing">
    <w:name w:val="No Spacing"/>
    <w:uiPriority w:val="1"/>
    <w:qFormat/>
    <w:rsid w:val="001C5AF0"/>
    <w:pPr>
      <w:spacing w:after="0" w:line="240" w:lineRule="auto"/>
    </w:pPr>
    <w:rPr>
      <w:rFonts w:ascii="Times New Roman" w:hAnsi="Times New Roman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C5AF0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Custom%20Office%20Templates\Doc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Doc2</Template>
  <TotalTime>178</TotalTime>
  <Pages>6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2022-02-08T16:39:00Z</dcterms:created>
  <dcterms:modified xsi:type="dcterms:W3CDTF">2022-02-08T19:37:00Z</dcterms:modified>
</cp:coreProperties>
</file>